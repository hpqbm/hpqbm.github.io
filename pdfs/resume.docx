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420E4" w14:textId="6233FF03" w:rsidR="00BE4CCF" w:rsidRDefault="00D475C9">
      <w:pPr>
        <w:pStyle w:val="Name"/>
      </w:pPr>
      <w:r>
        <w:t>GOPAL ROY</w:t>
      </w:r>
    </w:p>
    <w:p w14:paraId="502E7C21" w14:textId="615D6C03" w:rsidR="00BE4CCF" w:rsidRDefault="005860AD">
      <w:pPr>
        <w:pStyle w:val="ContactInfo"/>
      </w:pPr>
      <w:hyperlink r:id="rId8" w:history="1">
        <w:r w:rsidRPr="00066FF4">
          <w:rPr>
            <w:rStyle w:val="Hyperlink"/>
          </w:rPr>
          <w:t>https://hpqbm.github.io/</w:t>
        </w:r>
      </w:hyperlink>
      <w:r>
        <w:t xml:space="preserve"> </w:t>
      </w:r>
      <w:r w:rsidR="00D475C9">
        <w:t>| roy.gopal.2021@gmail.com</w:t>
      </w:r>
    </w:p>
    <w:p w14:paraId="225CEBC3" w14:textId="35386DDE" w:rsidR="00BE4CCF" w:rsidRDefault="00D475C9">
      <w:pPr>
        <w:pStyle w:val="Heading1"/>
      </w:pPr>
      <w:r>
        <w:t>About Me</w:t>
      </w:r>
    </w:p>
    <w:p w14:paraId="61CD4F49" w14:textId="40F6CFC0" w:rsidR="00BE4CCF" w:rsidRDefault="00EF3D76">
      <w:r w:rsidRPr="00EF3D76">
        <w:t>I am passionate about speed cubing and coding. I enjoy solving math questions and puzzles. In school my CCA is Infocom</w:t>
      </w:r>
      <w:r w:rsidR="004C6967">
        <w:t xml:space="preserve"> </w:t>
      </w:r>
      <w:r w:rsidRPr="00EF3D76">
        <w:t xml:space="preserve">and Innovation Club and I have represented my school in several competitions. I participated in 2 WCA (World Cubing Association) competitions, made friends and had the opportunity to meet and learn from several awesome word record holder </w:t>
      </w:r>
      <w:proofErr w:type="spellStart"/>
      <w:r w:rsidRPr="00EF3D76">
        <w:t>cuber</w:t>
      </w:r>
      <w:r>
        <w:t>s</w:t>
      </w:r>
      <w:proofErr w:type="spellEnd"/>
      <w:r w:rsidRPr="00EF3D76">
        <w:t xml:space="preserve"> in the speed cubing community. In my free time I enjoy reading books, coding computer games and figuring out how to solve puzzles of different shapes.</w:t>
      </w:r>
    </w:p>
    <w:p w14:paraId="4BA268AD" w14:textId="72DC7304" w:rsidR="00BE4CCF" w:rsidRDefault="00D475C9" w:rsidP="00DA0AA2">
      <w:pPr>
        <w:pStyle w:val="Heading1"/>
      </w:pPr>
      <w:r>
        <w:t>Projects</w:t>
      </w:r>
    </w:p>
    <w:p w14:paraId="309696EE" w14:textId="0363E0CF" w:rsidR="00BE4CCF" w:rsidRDefault="00DA0AA2">
      <w:r>
        <w:t>I have worked on the following projects either in school, as part of competitions or as side-projects:</w:t>
      </w:r>
    </w:p>
    <w:p w14:paraId="526068EE" w14:textId="19BB0D0D" w:rsidR="00BF137C" w:rsidRPr="00BF137C" w:rsidRDefault="00BF137C" w:rsidP="00DA0AA2">
      <w:pPr>
        <w:pStyle w:val="ListParagraph"/>
        <w:numPr>
          <w:ilvl w:val="0"/>
          <w:numId w:val="14"/>
        </w:numPr>
      </w:pPr>
      <w:hyperlink r:id="rId9" w:history="1">
        <w:r w:rsidRPr="00BF137C">
          <w:rPr>
            <w:rStyle w:val="Hyperlink"/>
            <w:b/>
            <w:bCs/>
          </w:rPr>
          <w:t>Smart-Bud</w:t>
        </w:r>
        <w:r w:rsidRPr="00BF137C">
          <w:rPr>
            <w:rStyle w:val="Hyperlink"/>
            <w:b/>
            <w:bCs/>
          </w:rPr>
          <w:t>d</w:t>
        </w:r>
        <w:r w:rsidRPr="00BF137C">
          <w:rPr>
            <w:rStyle w:val="Hyperlink"/>
            <w:b/>
            <w:bCs/>
          </w:rPr>
          <w:t>y</w:t>
        </w:r>
      </w:hyperlink>
      <w:r>
        <w:t>: A chatbot that serves two purpose</w:t>
      </w:r>
      <w:r w:rsidR="00AE1F68">
        <w:t>s</w:t>
      </w:r>
      <w:r>
        <w:t xml:space="preserve">. It consists of a student portal AI assistant multi-lingual chatbot that helps answer student’s questions using a RAG based approach. It also consists of a teacher portal question builder for teachers that generates questions and model answers based on chapters and class notes. </w:t>
      </w:r>
    </w:p>
    <w:p w14:paraId="7F961A53" w14:textId="5CA73327" w:rsidR="00DA0AA2" w:rsidRDefault="00CF526D" w:rsidP="00DA0AA2">
      <w:pPr>
        <w:pStyle w:val="ListParagraph"/>
        <w:numPr>
          <w:ilvl w:val="0"/>
          <w:numId w:val="14"/>
        </w:numPr>
      </w:pPr>
      <w:hyperlink r:id="rId10" w:history="1">
        <w:r w:rsidR="00723A44" w:rsidRPr="00CF526D">
          <w:rPr>
            <w:rStyle w:val="Hyperlink"/>
            <w:b/>
            <w:bCs/>
          </w:rPr>
          <w:t>Pet-Buddy</w:t>
        </w:r>
      </w:hyperlink>
      <w:r w:rsidR="00723A44">
        <w:t xml:space="preserve">: </w:t>
      </w:r>
      <w:r w:rsidR="00F945C3">
        <w:t>A</w:t>
      </w:r>
      <w:r w:rsidR="00723A44">
        <w:t xml:space="preserve"> prototype </w:t>
      </w:r>
      <w:r w:rsidR="00F945C3">
        <w:t xml:space="preserve">of a hamster </w:t>
      </w:r>
      <w:r w:rsidR="00723A44">
        <w:t xml:space="preserve">(using </w:t>
      </w:r>
      <w:proofErr w:type="gramStart"/>
      <w:r w:rsidR="000779EB">
        <w:t>micro:bit</w:t>
      </w:r>
      <w:proofErr w:type="gramEnd"/>
      <w:r w:rsidR="00F945C3">
        <w:t xml:space="preserve"> inside</w:t>
      </w:r>
      <w:r w:rsidR="000779EB">
        <w:t xml:space="preserve">) </w:t>
      </w:r>
      <w:r w:rsidR="00723A44">
        <w:t>to help students learn how they can better support themselves emotionally and socially. The pet-buddy will pick up signs of distress and provide support and guidance to the students. [Won 2</w:t>
      </w:r>
      <w:r w:rsidR="00723A44" w:rsidRPr="00723A44">
        <w:rPr>
          <w:vertAlign w:val="superscript"/>
        </w:rPr>
        <w:t>nd</w:t>
      </w:r>
      <w:r w:rsidR="00723A44">
        <w:t xml:space="preserve"> prize at </w:t>
      </w:r>
      <w:r w:rsidR="00DA0AA2">
        <w:t>Pei Hwa Hackathon</w:t>
      </w:r>
      <w:r w:rsidR="00723A44">
        <w:t xml:space="preserve"> 2022]</w:t>
      </w:r>
    </w:p>
    <w:p w14:paraId="0B2D7570" w14:textId="578D6F02" w:rsidR="00DA0AA2" w:rsidRDefault="00CF526D" w:rsidP="00DA0AA2">
      <w:pPr>
        <w:pStyle w:val="ListParagraph"/>
        <w:numPr>
          <w:ilvl w:val="0"/>
          <w:numId w:val="14"/>
        </w:numPr>
      </w:pPr>
      <w:hyperlink r:id="rId11" w:history="1">
        <w:r w:rsidR="00723A44" w:rsidRPr="00CF526D">
          <w:rPr>
            <w:rStyle w:val="Hyperlink"/>
            <w:b/>
            <w:bCs/>
          </w:rPr>
          <w:t>Food Buddy</w:t>
        </w:r>
      </w:hyperlink>
      <w:r w:rsidR="00723A44">
        <w:t xml:space="preserve">: </w:t>
      </w:r>
      <w:r w:rsidR="00F945C3">
        <w:t>A</w:t>
      </w:r>
      <w:r w:rsidR="00723A44">
        <w:t xml:space="preserve"> prototype </w:t>
      </w:r>
      <w:r w:rsidR="000779EB">
        <w:t xml:space="preserve">(using </w:t>
      </w:r>
      <w:proofErr w:type="gramStart"/>
      <w:r w:rsidR="000779EB">
        <w:t>micro:bit</w:t>
      </w:r>
      <w:proofErr w:type="gramEnd"/>
      <w:r w:rsidR="000779EB">
        <w:t xml:space="preserve">, HX711, IOT:bit, MIT App Inventor, Telegram) </w:t>
      </w:r>
      <w:r w:rsidR="00F945C3">
        <w:t xml:space="preserve">which implements </w:t>
      </w:r>
      <w:r w:rsidR="000779EB">
        <w:t>a</w:t>
      </w:r>
      <w:r w:rsidR="00F945C3">
        <w:t xml:space="preserve"> </w:t>
      </w:r>
      <w:r w:rsidR="000779EB">
        <w:t xml:space="preserve">solution for preventing food wastage </w:t>
      </w:r>
      <w:r w:rsidR="00F945C3">
        <w:t xml:space="preserve">in school </w:t>
      </w:r>
      <w:r w:rsidR="000779EB">
        <w:t xml:space="preserve">from food ordering to waste disposal. [Won commendation prize at </w:t>
      </w:r>
      <w:r w:rsidR="00DA0AA2">
        <w:t>Pei Hwa Hackathon</w:t>
      </w:r>
      <w:r w:rsidR="000779EB">
        <w:t xml:space="preserve"> 2023]</w:t>
      </w:r>
    </w:p>
    <w:p w14:paraId="1313E2FB" w14:textId="5C3A549C" w:rsidR="00DA0AA2" w:rsidRDefault="000779EB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Solar Adventure</w:t>
      </w:r>
      <w:r>
        <w:t xml:space="preserve">: A multi-level </w:t>
      </w:r>
      <w:r w:rsidR="00A23E03">
        <w:t xml:space="preserve">maze game where </w:t>
      </w:r>
      <w:r w:rsidR="00F945C3">
        <w:t>the player</w:t>
      </w:r>
      <w:r w:rsidR="00A23E03">
        <w:t xml:space="preserve"> move</w:t>
      </w:r>
      <w:r w:rsidR="00F945C3">
        <w:t xml:space="preserve">s his personalized </w:t>
      </w:r>
      <w:r w:rsidR="00A23E03">
        <w:t xml:space="preserve">avatar around the maze by collecting EV’s and earning green points [Finalist in </w:t>
      </w:r>
      <w:r w:rsidR="00DA0AA2">
        <w:t>NPGCC</w:t>
      </w:r>
      <w:r w:rsidR="00A23E03">
        <w:t xml:space="preserve"> </w:t>
      </w:r>
      <w:r w:rsidR="00DA0AA2">
        <w:t>2023</w:t>
      </w:r>
      <w:r w:rsidR="00A23E03">
        <w:t>]</w:t>
      </w:r>
    </w:p>
    <w:p w14:paraId="4BB6D7F9" w14:textId="42B34DA1" w:rsidR="00DA0AA2" w:rsidRDefault="00D91FB8" w:rsidP="00DA0AA2">
      <w:pPr>
        <w:pStyle w:val="ListParagraph"/>
        <w:numPr>
          <w:ilvl w:val="0"/>
          <w:numId w:val="14"/>
        </w:numPr>
      </w:pPr>
      <w:r w:rsidRPr="00F945C3">
        <w:rPr>
          <w:b/>
          <w:bCs/>
        </w:rPr>
        <w:t>Math Dash</w:t>
      </w:r>
      <w:r w:rsidR="00A23E03">
        <w:t>: A customized</w:t>
      </w:r>
      <w:r>
        <w:t xml:space="preserve"> geometry dash </w:t>
      </w:r>
      <w:r w:rsidR="00A23E03">
        <w:t>game where</w:t>
      </w:r>
      <w:r>
        <w:t xml:space="preserve"> every time</w:t>
      </w:r>
      <w:r w:rsidR="00A23E03">
        <w:t xml:space="preserve"> </w:t>
      </w:r>
      <w:r w:rsidR="00F945C3">
        <w:t>a player</w:t>
      </w:r>
      <w:r>
        <w:t xml:space="preserve"> collide</w:t>
      </w:r>
      <w:r w:rsidR="00F945C3">
        <w:t>s</w:t>
      </w:r>
      <w:r>
        <w:t xml:space="preserve"> with an </w:t>
      </w:r>
      <w:proofErr w:type="gramStart"/>
      <w:r w:rsidR="00F945C3">
        <w:t>obstacle,</w:t>
      </w:r>
      <w:proofErr w:type="gramEnd"/>
      <w:r>
        <w:t xml:space="preserve"> </w:t>
      </w:r>
      <w:r w:rsidR="00F945C3">
        <w:t>they</w:t>
      </w:r>
      <w:r w:rsidR="00A23E03">
        <w:t xml:space="preserve"> ha</w:t>
      </w:r>
      <w:r w:rsidR="00F945C3">
        <w:t>ve</w:t>
      </w:r>
      <w:r w:rsidR="00A23E03">
        <w:t xml:space="preserve"> to </w:t>
      </w:r>
      <w:r>
        <w:t>solve a math question to try again</w:t>
      </w:r>
      <w:r w:rsidR="00A23E03">
        <w:t xml:space="preserve">. The game can be played at 3 levels </w:t>
      </w:r>
      <w:r w:rsidR="00D76408">
        <w:t>with the complexity of obstacles and difficulty of math problems increasing. [Vista Mathematician Challenge</w:t>
      </w:r>
      <w:r w:rsidR="00F945C3">
        <w:t>]</w:t>
      </w:r>
    </w:p>
    <w:p w14:paraId="41CF5F6C" w14:textId="47C0BD7C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Games in Javascript: </w:t>
      </w:r>
      <w:r w:rsidRPr="002F354D">
        <w:t>Ping Pong</w:t>
      </w:r>
    </w:p>
    <w:p w14:paraId="6AA26435" w14:textId="77777777" w:rsidR="002F354D" w:rsidRDefault="002F354D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Games in Scratch:</w:t>
      </w:r>
      <w:r>
        <w:t xml:space="preserve"> Rock-Paper-Scissors, Text </w:t>
      </w:r>
      <w:r w:rsidR="00DA0AA2">
        <w:t>Translator</w:t>
      </w:r>
      <w:r>
        <w:t xml:space="preserve"> (100 languages), </w:t>
      </w:r>
      <w:r w:rsidR="00DA0AA2">
        <w:t>Paint all</w:t>
      </w:r>
      <w:r>
        <w:t xml:space="preserve">, </w:t>
      </w:r>
      <w:r w:rsidR="00DA0AA2">
        <w:t>Brick Breaker</w:t>
      </w:r>
      <w:r>
        <w:t xml:space="preserve">, </w:t>
      </w:r>
      <w:r w:rsidR="00DA0AA2">
        <w:t>Maze Game</w:t>
      </w:r>
      <w:r>
        <w:t xml:space="preserve">, Lemon Invasion (Shooting lemon invaders), </w:t>
      </w:r>
    </w:p>
    <w:p w14:paraId="062499AF" w14:textId="578CD19D" w:rsidR="002F354D" w:rsidRDefault="002F354D" w:rsidP="002F354D">
      <w:pPr>
        <w:pStyle w:val="ListParagraph"/>
        <w:numPr>
          <w:ilvl w:val="0"/>
          <w:numId w:val="14"/>
        </w:numPr>
      </w:pPr>
      <w:r>
        <w:rPr>
          <w:b/>
          <w:bCs/>
        </w:rPr>
        <w:t>Games in Python:</w:t>
      </w:r>
      <w:r>
        <w:t xml:space="preserve"> </w:t>
      </w:r>
      <w:r w:rsidR="00D91FB8">
        <w:t>Connect 4 GUI*</w:t>
      </w:r>
      <w:r>
        <w:t>, Tic-tac-toe GUI*, Calculator GUI*</w:t>
      </w:r>
    </w:p>
    <w:p w14:paraId="3A7ECF96" w14:textId="05E6E67A" w:rsidR="00A23E03" w:rsidRDefault="00A23E03" w:rsidP="002F354D">
      <w:pPr>
        <w:pStyle w:val="ListParagraph"/>
        <w:numPr>
          <w:ilvl w:val="0"/>
          <w:numId w:val="14"/>
        </w:numPr>
      </w:pPr>
      <w:r w:rsidRPr="002F354D">
        <w:rPr>
          <w:b/>
          <w:bCs/>
        </w:rPr>
        <w:t>About Me</w:t>
      </w:r>
      <w:r>
        <w:t xml:space="preserve"> – This is an about me app that I created using Swift in Swift Playgrounds</w:t>
      </w:r>
    </w:p>
    <w:p w14:paraId="442E320E" w14:textId="52995BD8" w:rsidR="00D91FB8" w:rsidRPr="00D91FB8" w:rsidRDefault="00D91FB8" w:rsidP="00D91FB8">
      <w:pPr>
        <w:pStyle w:val="ListParagraph"/>
        <w:ind w:left="720"/>
        <w:rPr>
          <w:sz w:val="16"/>
          <w:szCs w:val="16"/>
        </w:rPr>
      </w:pPr>
      <w:r>
        <w:rPr>
          <w:sz w:val="16"/>
          <w:szCs w:val="16"/>
        </w:rPr>
        <w:t>*GUI stands for Graphical User Interface</w:t>
      </w:r>
    </w:p>
    <w:p w14:paraId="70594195" w14:textId="77777777" w:rsidR="00DA0AA2" w:rsidRDefault="00DA0AA2"/>
    <w:p w14:paraId="2E71FB58" w14:textId="3BEC5BB0" w:rsidR="00BE4CCF" w:rsidRDefault="00D475C9">
      <w:pPr>
        <w:pStyle w:val="Heading1"/>
      </w:pPr>
      <w:r>
        <w:lastRenderedPageBreak/>
        <w:t>Skills</w:t>
      </w:r>
    </w:p>
    <w:p w14:paraId="65C426F9" w14:textId="228E5F1C" w:rsidR="00BE4CCF" w:rsidRDefault="00E803D6" w:rsidP="00E803D6">
      <w:pPr>
        <w:pStyle w:val="ListParagraph"/>
        <w:numPr>
          <w:ilvl w:val="0"/>
          <w:numId w:val="20"/>
        </w:numPr>
      </w:pPr>
      <w:r>
        <w:t xml:space="preserve">Minecraft (Hour of Code </w:t>
      </w:r>
      <w:hyperlink r:id="rId12" w:history="1">
        <w:r w:rsidRPr="00953E86">
          <w:rPr>
            <w:rStyle w:val="Hyperlink"/>
          </w:rPr>
          <w:t>2021</w:t>
        </w:r>
      </w:hyperlink>
      <w:r>
        <w:t>,</w:t>
      </w:r>
      <w:hyperlink r:id="rId13" w:history="1">
        <w:r w:rsidRPr="00953E86">
          <w:rPr>
            <w:rStyle w:val="Hyperlink"/>
          </w:rPr>
          <w:t>2022</w:t>
        </w:r>
      </w:hyperlink>
      <w:r>
        <w:t xml:space="preserve">, </w:t>
      </w:r>
      <w:hyperlink r:id="rId14" w:history="1">
        <w:r w:rsidRPr="00953E86">
          <w:rPr>
            <w:rStyle w:val="Hyperlink"/>
          </w:rPr>
          <w:t>2023</w:t>
        </w:r>
      </w:hyperlink>
      <w:r w:rsidR="005F601F">
        <w:t xml:space="preserve"> certification</w:t>
      </w:r>
      <w:r>
        <w:t>)</w:t>
      </w:r>
    </w:p>
    <w:p w14:paraId="50E6CFE0" w14:textId="4F28FB61" w:rsidR="00E803D6" w:rsidRDefault="00E803D6" w:rsidP="00E803D6">
      <w:pPr>
        <w:pStyle w:val="ListParagraph"/>
        <w:numPr>
          <w:ilvl w:val="0"/>
          <w:numId w:val="20"/>
        </w:numPr>
      </w:pPr>
      <w:r>
        <w:t>Block Coding: Scratch</w:t>
      </w:r>
      <w:r w:rsidR="00457B45">
        <w:t>, MakeCode</w:t>
      </w:r>
      <w:r w:rsidR="00404881">
        <w:t xml:space="preserve"> Arcade</w:t>
      </w:r>
    </w:p>
    <w:p w14:paraId="374B7D3D" w14:textId="5C4561F5" w:rsidR="00E803D6" w:rsidRDefault="005F601F" w:rsidP="00E803D6">
      <w:pPr>
        <w:pStyle w:val="ListParagraph"/>
        <w:numPr>
          <w:ilvl w:val="0"/>
          <w:numId w:val="20"/>
        </w:numPr>
      </w:pPr>
      <w:r>
        <w:t>Web Development: HTML, CSS</w:t>
      </w:r>
    </w:p>
    <w:p w14:paraId="151B7FBB" w14:textId="280EDB90" w:rsidR="005F601F" w:rsidRDefault="005F601F" w:rsidP="00E803D6">
      <w:pPr>
        <w:pStyle w:val="ListParagraph"/>
        <w:numPr>
          <w:ilvl w:val="0"/>
          <w:numId w:val="20"/>
        </w:numPr>
      </w:pPr>
      <w:r>
        <w:t>Programming Languages: Python, Javascript</w:t>
      </w:r>
    </w:p>
    <w:p w14:paraId="38E477C5" w14:textId="58BE6F93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App Development: </w:t>
      </w:r>
      <w:r w:rsidR="00457B45">
        <w:t xml:space="preserve">Thunkable, </w:t>
      </w:r>
      <w:r>
        <w:t>MIT App Inventor</w:t>
      </w:r>
      <w:r w:rsidR="008E06A0">
        <w:t>,</w:t>
      </w:r>
      <w:r w:rsidR="008E06A0" w:rsidRPr="008E06A0">
        <w:t xml:space="preserve"> </w:t>
      </w:r>
      <w:r w:rsidR="008E06A0">
        <w:t>Swift Playground</w:t>
      </w:r>
    </w:p>
    <w:p w14:paraId="600C08C0" w14:textId="7240899C" w:rsidR="005F601F" w:rsidRDefault="005F601F" w:rsidP="00E803D6">
      <w:pPr>
        <w:pStyle w:val="ListParagraph"/>
        <w:numPr>
          <w:ilvl w:val="0"/>
          <w:numId w:val="20"/>
        </w:numPr>
      </w:pPr>
      <w:r>
        <w:t xml:space="preserve">Microcontroller: micro:bit </w:t>
      </w:r>
    </w:p>
    <w:p w14:paraId="31180DA7" w14:textId="25A42ACA" w:rsidR="00BE4CCF" w:rsidRDefault="000F68C9">
      <w:pPr>
        <w:pStyle w:val="Heading1"/>
      </w:pPr>
      <w:r>
        <w:t xml:space="preserve">SELECTED HONORS / </w:t>
      </w:r>
      <w:r w:rsidR="00D475C9">
        <w:t>Awards</w:t>
      </w:r>
    </w:p>
    <w:p w14:paraId="14B63F6D" w14:textId="0DB555AA" w:rsidR="0053475D" w:rsidRPr="005A21D1" w:rsidRDefault="0053475D" w:rsidP="0053475D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5A21D1">
        <w:rPr>
          <w:b/>
          <w:bCs/>
        </w:rPr>
        <w:t>P6:</w:t>
      </w:r>
    </w:p>
    <w:p w14:paraId="3001533A" w14:textId="1D10BF68" w:rsidR="005A21D1" w:rsidRDefault="005A21D1" w:rsidP="005A21D1">
      <w:pPr>
        <w:pStyle w:val="ListBullet"/>
        <w:numPr>
          <w:ilvl w:val="0"/>
          <w:numId w:val="15"/>
        </w:numPr>
        <w:rPr>
          <w:i/>
          <w:iCs/>
        </w:rPr>
      </w:pPr>
      <w:r w:rsidRPr="00723A44">
        <w:rPr>
          <w:b/>
          <w:bCs/>
        </w:rPr>
        <w:t>Math:</w:t>
      </w:r>
      <w:r>
        <w:t xml:space="preserve"> SASMO </w:t>
      </w:r>
      <w:r w:rsidRPr="00723A44">
        <w:t>(GOLD),</w:t>
      </w:r>
      <w:r>
        <w:t xml:space="preserve"> SMOPS </w:t>
      </w:r>
      <w:r w:rsidRPr="00723A44">
        <w:t>(</w:t>
      </w:r>
      <w:hyperlink r:id="rId15" w:history="1">
        <w:r w:rsidRPr="00B13F55">
          <w:rPr>
            <w:rStyle w:val="Hyperlink"/>
          </w:rPr>
          <w:t>SILVER</w:t>
        </w:r>
      </w:hyperlink>
      <w:r w:rsidRPr="00723A44">
        <w:t>)</w:t>
      </w:r>
    </w:p>
    <w:p w14:paraId="0C55B678" w14:textId="38F6544D" w:rsidR="005A21D1" w:rsidRPr="00723A44" w:rsidRDefault="0053475D" w:rsidP="00723A44">
      <w:pPr>
        <w:pStyle w:val="ListBullet"/>
        <w:numPr>
          <w:ilvl w:val="0"/>
          <w:numId w:val="15"/>
        </w:numPr>
      </w:pPr>
      <w:r w:rsidRPr="00723A44">
        <w:rPr>
          <w:b/>
          <w:bCs/>
        </w:rPr>
        <w:t>Coding</w:t>
      </w:r>
      <w:r w:rsidR="005A21D1" w:rsidRPr="00723A44">
        <w:rPr>
          <w:b/>
          <w:bCs/>
        </w:rPr>
        <w:t>:</w:t>
      </w:r>
      <w:r w:rsidR="005A21D1">
        <w:t xml:space="preserve"> </w:t>
      </w:r>
      <w:r w:rsidR="005A21D1" w:rsidRPr="005A21D1">
        <w:rPr>
          <w:b/>
          <w:bCs/>
        </w:rPr>
        <w:t>N</w:t>
      </w:r>
      <w:r w:rsidR="005A21D1">
        <w:t xml:space="preserve">ational </w:t>
      </w:r>
      <w:r w:rsidR="005A21D1" w:rsidRPr="005A21D1">
        <w:rPr>
          <w:b/>
          <w:bCs/>
        </w:rPr>
        <w:t>T</w:t>
      </w:r>
      <w:r w:rsidR="005A21D1">
        <w:t>hinker</w:t>
      </w:r>
      <w:r w:rsidR="00457B45">
        <w:t>s</w:t>
      </w:r>
      <w:r w:rsidR="005A21D1">
        <w:t xml:space="preserve"> </w:t>
      </w:r>
      <w:r w:rsidR="005A21D1" w:rsidRPr="005A21D1">
        <w:rPr>
          <w:b/>
          <w:bCs/>
        </w:rPr>
        <w:t>C</w:t>
      </w:r>
      <w:r w:rsidR="005A21D1">
        <w:t xml:space="preserve">hallenge – </w:t>
      </w:r>
      <w:hyperlink r:id="rId16" w:history="1">
        <w:r w:rsidR="005A21D1" w:rsidRPr="00B13F55">
          <w:rPr>
            <w:rStyle w:val="Hyperlink"/>
          </w:rPr>
          <w:t>Selec</w:t>
        </w:r>
        <w:r w:rsidR="005A21D1" w:rsidRPr="00B13F55">
          <w:rPr>
            <w:rStyle w:val="Hyperlink"/>
          </w:rPr>
          <w:t>t</w:t>
        </w:r>
        <w:r w:rsidR="005A21D1" w:rsidRPr="00B13F55">
          <w:rPr>
            <w:rStyle w:val="Hyperlink"/>
          </w:rPr>
          <w:t>ed</w:t>
        </w:r>
      </w:hyperlink>
      <w:r w:rsidR="005A21D1" w:rsidRPr="005F601F">
        <w:t xml:space="preserve"> for finals among Top 15 (group leader)</w:t>
      </w:r>
      <w:r w:rsidR="006B5D11">
        <w:t xml:space="preserve">, Winner of </w:t>
      </w:r>
      <w:hyperlink r:id="rId17" w:history="1">
        <w:r w:rsidR="006B5D11" w:rsidRPr="00CF526D">
          <w:rPr>
            <w:rStyle w:val="Hyperlink"/>
          </w:rPr>
          <w:t>Top 3</w:t>
        </w:r>
      </w:hyperlink>
      <w:r w:rsidR="006B5D11">
        <w:t xml:space="preserve"> projects prize and the </w:t>
      </w:r>
      <w:hyperlink r:id="rId18" w:history="1">
        <w:r w:rsidR="006B5D11" w:rsidRPr="00CF526D">
          <w:rPr>
            <w:rStyle w:val="Hyperlink"/>
          </w:rPr>
          <w:t>Most Feasible and Sustainable Award</w:t>
        </w:r>
      </w:hyperlink>
    </w:p>
    <w:p w14:paraId="21991FC2" w14:textId="6EBF978D" w:rsidR="005A21D1" w:rsidRPr="005A21D1" w:rsidRDefault="005A21D1" w:rsidP="0053475D">
      <w:pPr>
        <w:pStyle w:val="ListBullet"/>
        <w:numPr>
          <w:ilvl w:val="0"/>
          <w:numId w:val="0"/>
        </w:numPr>
        <w:rPr>
          <w:b/>
          <w:bCs/>
        </w:rPr>
      </w:pPr>
      <w:r w:rsidRPr="005A21D1">
        <w:rPr>
          <w:b/>
          <w:bCs/>
        </w:rPr>
        <w:t>P5:</w:t>
      </w:r>
    </w:p>
    <w:p w14:paraId="6BDE7AE4" w14:textId="753E8786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Math:</w:t>
      </w:r>
      <w:r>
        <w:t xml:space="preserve"> NMOS (</w:t>
      </w:r>
      <w:hyperlink r:id="rId19" w:history="1">
        <w:r w:rsidRPr="00B13F55">
          <w:rPr>
            <w:rStyle w:val="Hyperlink"/>
          </w:rPr>
          <w:t>GOLD</w:t>
        </w:r>
      </w:hyperlink>
      <w:r>
        <w:t>), SASMO (</w:t>
      </w:r>
      <w:hyperlink r:id="rId20" w:history="1">
        <w:r w:rsidRPr="00B13F55">
          <w:rPr>
            <w:rStyle w:val="Hyperlink"/>
          </w:rPr>
          <w:t>GOLD</w:t>
        </w:r>
      </w:hyperlink>
      <w:r>
        <w:t>), AMO (</w:t>
      </w:r>
      <w:hyperlink r:id="rId21" w:history="1">
        <w:r w:rsidRPr="00B13F55">
          <w:rPr>
            <w:rStyle w:val="Hyperlink"/>
          </w:rPr>
          <w:t>GOLD</w:t>
        </w:r>
      </w:hyperlink>
      <w:r>
        <w:t>)</w:t>
      </w:r>
      <w:r w:rsidR="000F68C9">
        <w:t>, IJHS (</w:t>
      </w:r>
      <w:hyperlink r:id="rId22" w:history="1">
        <w:r w:rsidR="000F68C9" w:rsidRPr="00B13F55">
          <w:rPr>
            <w:rStyle w:val="Hyperlink"/>
          </w:rPr>
          <w:t>Awarded Junior Membership</w:t>
        </w:r>
      </w:hyperlink>
      <w:r w:rsidR="000F68C9">
        <w:t xml:space="preserve">), </w:t>
      </w:r>
    </w:p>
    <w:p w14:paraId="549F8037" w14:textId="76B4ABD1" w:rsidR="005A21D1" w:rsidRDefault="005A21D1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Coding:</w:t>
      </w:r>
      <w:r>
        <w:t xml:space="preserve"> </w:t>
      </w:r>
      <w:proofErr w:type="spellStart"/>
      <w:r w:rsidR="00BB2255">
        <w:t>DrCT</w:t>
      </w:r>
      <w:proofErr w:type="spellEnd"/>
      <w:r w:rsidR="00BB2255">
        <w:t xml:space="preserve"> (</w:t>
      </w:r>
      <w:hyperlink r:id="rId23" w:history="1">
        <w:r w:rsidR="00BB2255" w:rsidRPr="00B13F55">
          <w:rPr>
            <w:rStyle w:val="Hyperlink"/>
          </w:rPr>
          <w:t>GOLD</w:t>
        </w:r>
      </w:hyperlink>
      <w:r w:rsidR="00BB2255">
        <w:t xml:space="preserve">), </w:t>
      </w:r>
      <w:r w:rsidR="000F68C9">
        <w:t>Pei Hwa Hackathon (</w:t>
      </w:r>
      <w:hyperlink r:id="rId24" w:history="1">
        <w:r w:rsidR="000F68C9" w:rsidRPr="0050654E">
          <w:rPr>
            <w:rStyle w:val="Hyperlink"/>
          </w:rPr>
          <w:t>Commendation Award</w:t>
        </w:r>
      </w:hyperlink>
      <w:r w:rsidR="000F68C9">
        <w:t xml:space="preserve"> among </w:t>
      </w:r>
      <w:r w:rsidR="00F86B43">
        <w:t xml:space="preserve">top </w:t>
      </w:r>
      <w:r w:rsidR="000F68C9">
        <w:t xml:space="preserve">30 </w:t>
      </w:r>
      <w:r w:rsidR="005F601F">
        <w:t>t</w:t>
      </w:r>
      <w:r w:rsidR="000F68C9">
        <w:t xml:space="preserve">eams in Singapore), NPGC3 (Finalist, </w:t>
      </w:r>
      <w:hyperlink r:id="rId25" w:history="1">
        <w:r w:rsidR="000F68C9" w:rsidRPr="00B13F55">
          <w:rPr>
            <w:rStyle w:val="Hyperlink"/>
          </w:rPr>
          <w:t>selected</w:t>
        </w:r>
      </w:hyperlink>
      <w:r w:rsidR="000F68C9">
        <w:t xml:space="preserve"> amongst top 30 teams in Singapore)</w:t>
      </w:r>
      <w:r w:rsidR="00F86B43">
        <w:t xml:space="preserve">, </w:t>
      </w:r>
      <w:hyperlink r:id="rId26" w:history="1">
        <w:r w:rsidR="00F86B43" w:rsidRPr="00B13F55">
          <w:rPr>
            <w:rStyle w:val="Hyperlink"/>
          </w:rPr>
          <w:t>IDE Code Builder</w:t>
        </w:r>
      </w:hyperlink>
      <w:r w:rsidR="00F86B43">
        <w:t xml:space="preserve"> </w:t>
      </w:r>
    </w:p>
    <w:p w14:paraId="68B15404" w14:textId="607BBCFF" w:rsidR="00BB2255" w:rsidRDefault="00BB2255" w:rsidP="005A21D1">
      <w:pPr>
        <w:pStyle w:val="ListBullet"/>
        <w:numPr>
          <w:ilvl w:val="0"/>
          <w:numId w:val="16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27" w:history="1">
        <w:r w:rsidR="00F86B43" w:rsidRPr="00B13F55">
          <w:rPr>
            <w:rStyle w:val="Hyperlink"/>
          </w:rPr>
          <w:t>Edusave Scholarship</w:t>
        </w:r>
      </w:hyperlink>
    </w:p>
    <w:p w14:paraId="4B7B25E5" w14:textId="0E6A3CF9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P4:</w:t>
      </w:r>
    </w:p>
    <w:p w14:paraId="6BE4BC9B" w14:textId="2B0C1A44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Math:</w:t>
      </w:r>
      <w:r>
        <w:t xml:space="preserve"> SASMO (</w:t>
      </w:r>
      <w:hyperlink r:id="rId28" w:history="1">
        <w:r w:rsidRPr="00B13F55">
          <w:rPr>
            <w:rStyle w:val="Hyperlink"/>
          </w:rPr>
          <w:t>Silver</w:t>
        </w:r>
      </w:hyperlink>
      <w:r>
        <w:t>), SIMOC (</w:t>
      </w:r>
      <w:hyperlink r:id="rId29" w:history="1">
        <w:r w:rsidRPr="00B13F55">
          <w:rPr>
            <w:rStyle w:val="Hyperlink"/>
          </w:rPr>
          <w:t>Bronze</w:t>
        </w:r>
      </w:hyperlink>
      <w:r>
        <w:t xml:space="preserve">), </w:t>
      </w:r>
      <w:hyperlink r:id="rId30" w:history="1">
        <w:r w:rsidRPr="00B13F55">
          <w:rPr>
            <w:rStyle w:val="Hyperlink"/>
          </w:rPr>
          <w:t>Vista Mathematician Challenge Award</w:t>
        </w:r>
      </w:hyperlink>
      <w:r>
        <w:t xml:space="preserve"> </w:t>
      </w:r>
    </w:p>
    <w:p w14:paraId="503B8C63" w14:textId="7E53CC5E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Coding:</w:t>
      </w:r>
      <w:r>
        <w:t xml:space="preserve"> Pei Hwa Hackathon (</w:t>
      </w:r>
      <w:hyperlink r:id="rId31" w:history="1">
        <w:r w:rsidRPr="00B13F55">
          <w:rPr>
            <w:rStyle w:val="Hyperlink"/>
          </w:rPr>
          <w:t>2</w:t>
        </w:r>
        <w:r w:rsidRPr="00B13F55">
          <w:rPr>
            <w:rStyle w:val="Hyperlink"/>
            <w:vertAlign w:val="superscript"/>
          </w:rPr>
          <w:t>nd</w:t>
        </w:r>
        <w:r w:rsidRPr="00B13F55">
          <w:rPr>
            <w:rStyle w:val="Hyperlink"/>
          </w:rPr>
          <w:t xml:space="preserve"> place</w:t>
        </w:r>
      </w:hyperlink>
      <w:r>
        <w:t xml:space="preserve"> among top 30 Teams in Singapore),</w:t>
      </w:r>
    </w:p>
    <w:p w14:paraId="351098B8" w14:textId="452E204B" w:rsidR="00F86B43" w:rsidRDefault="00F86B43" w:rsidP="00F86B43">
      <w:pPr>
        <w:pStyle w:val="ListBullet"/>
        <w:numPr>
          <w:ilvl w:val="0"/>
          <w:numId w:val="17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2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3" w:history="1">
        <w:r w:rsidRPr="00B13F55">
          <w:rPr>
            <w:rStyle w:val="Hyperlink"/>
          </w:rPr>
          <w:t>CCC-CDC Education Merit Award</w:t>
        </w:r>
      </w:hyperlink>
    </w:p>
    <w:p w14:paraId="43DD839C" w14:textId="58D7E441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P3:</w:t>
      </w:r>
    </w:p>
    <w:p w14:paraId="08A9DBD4" w14:textId="1468ED86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Math:</w:t>
      </w:r>
      <w:r>
        <w:t xml:space="preserve"> </w:t>
      </w:r>
      <w:hyperlink r:id="rId34" w:history="1">
        <w:r w:rsidRPr="00B13F55">
          <w:rPr>
            <w:rStyle w:val="Hyperlink"/>
          </w:rPr>
          <w:t>Vista Mathematician Challenge Award</w:t>
        </w:r>
      </w:hyperlink>
    </w:p>
    <w:p w14:paraId="030F1E09" w14:textId="00288F64" w:rsidR="00F86B43" w:rsidRDefault="00F86B43" w:rsidP="00F86B43">
      <w:pPr>
        <w:pStyle w:val="ListBullet"/>
        <w:numPr>
          <w:ilvl w:val="0"/>
          <w:numId w:val="18"/>
        </w:numPr>
      </w:pPr>
      <w:r w:rsidRPr="00723A44">
        <w:rPr>
          <w:b/>
          <w:bCs/>
        </w:rPr>
        <w:t>Scholarships:</w:t>
      </w:r>
      <w:r>
        <w:t xml:space="preserve"> </w:t>
      </w:r>
      <w:hyperlink r:id="rId35" w:history="1">
        <w:r w:rsidRPr="00B13F55">
          <w:rPr>
            <w:rStyle w:val="Hyperlink"/>
          </w:rPr>
          <w:t>Edusave Scholarship</w:t>
        </w:r>
      </w:hyperlink>
      <w:r>
        <w:t xml:space="preserve">, </w:t>
      </w:r>
      <w:hyperlink r:id="rId36" w:history="1">
        <w:r w:rsidRPr="00B13F55">
          <w:rPr>
            <w:rStyle w:val="Hyperlink"/>
          </w:rPr>
          <w:t>CCC-CDC Education Merit Award</w:t>
        </w:r>
      </w:hyperlink>
    </w:p>
    <w:p w14:paraId="0D6C9368" w14:textId="39F03AF3" w:rsidR="00F86B43" w:rsidRPr="00F86B43" w:rsidRDefault="00F86B43" w:rsidP="00F86B43">
      <w:pPr>
        <w:pStyle w:val="ListBullet"/>
        <w:numPr>
          <w:ilvl w:val="0"/>
          <w:numId w:val="0"/>
        </w:numPr>
        <w:ind w:left="216" w:hanging="216"/>
        <w:rPr>
          <w:b/>
          <w:bCs/>
        </w:rPr>
      </w:pPr>
      <w:r w:rsidRPr="00F86B43">
        <w:rPr>
          <w:b/>
          <w:bCs/>
        </w:rPr>
        <w:t>P2:</w:t>
      </w:r>
    </w:p>
    <w:p w14:paraId="6B16E7B7" w14:textId="69380BDD" w:rsidR="00F86B43" w:rsidRPr="005A21D1" w:rsidRDefault="00F86B43" w:rsidP="00F86B43">
      <w:pPr>
        <w:pStyle w:val="ListBullet"/>
        <w:numPr>
          <w:ilvl w:val="0"/>
          <w:numId w:val="19"/>
        </w:numPr>
      </w:pPr>
      <w:r w:rsidRPr="00723A44">
        <w:rPr>
          <w:b/>
          <w:bCs/>
        </w:rPr>
        <w:t>Coding:</w:t>
      </w:r>
      <w:r>
        <w:t xml:space="preserve"> Drone Odessey Challenge organized by Singapore Science Center (</w:t>
      </w:r>
      <w:hyperlink r:id="rId37" w:history="1">
        <w:r w:rsidRPr="00B13F55">
          <w:rPr>
            <w:rStyle w:val="Hyperlink"/>
          </w:rPr>
          <w:t>Distinction Award</w:t>
        </w:r>
      </w:hyperlink>
      <w:r>
        <w:t>)</w:t>
      </w:r>
    </w:p>
    <w:p w14:paraId="387218AC" w14:textId="77777777" w:rsidR="0053475D" w:rsidRPr="00482AEE" w:rsidRDefault="0053475D" w:rsidP="0053475D">
      <w:pPr>
        <w:pStyle w:val="ListBullet"/>
        <w:numPr>
          <w:ilvl w:val="0"/>
          <w:numId w:val="0"/>
        </w:numPr>
      </w:pPr>
    </w:p>
    <w:p w14:paraId="7BAFA1C1" w14:textId="77777777" w:rsidR="0053475D" w:rsidRPr="00482AEE" w:rsidRDefault="0053475D" w:rsidP="0053475D">
      <w:pPr>
        <w:pStyle w:val="ListBullet"/>
        <w:numPr>
          <w:ilvl w:val="0"/>
          <w:numId w:val="0"/>
        </w:numPr>
        <w:ind w:left="216"/>
      </w:pPr>
    </w:p>
    <w:p w14:paraId="1C5B480C" w14:textId="77777777" w:rsidR="00482AEE" w:rsidRDefault="00482AEE" w:rsidP="00482AEE">
      <w:pPr>
        <w:pStyle w:val="ListBullet"/>
        <w:numPr>
          <w:ilvl w:val="0"/>
          <w:numId w:val="0"/>
        </w:numPr>
      </w:pPr>
    </w:p>
    <w:sectPr w:rsidR="00482AEE">
      <w:headerReference w:type="default" r:id="rId38"/>
      <w:headerReference w:type="first" r:id="rId3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57ECD" w14:textId="77777777" w:rsidR="00452CCC" w:rsidRDefault="00452CCC">
      <w:r>
        <w:separator/>
      </w:r>
    </w:p>
  </w:endnote>
  <w:endnote w:type="continuationSeparator" w:id="0">
    <w:p w14:paraId="67D4E7E5" w14:textId="77777777" w:rsidR="00452CCC" w:rsidRDefault="00452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992E2" w14:textId="77777777" w:rsidR="00452CCC" w:rsidRDefault="00452CCC">
      <w:r>
        <w:separator/>
      </w:r>
    </w:p>
  </w:footnote>
  <w:footnote w:type="continuationSeparator" w:id="0">
    <w:p w14:paraId="08018274" w14:textId="77777777" w:rsidR="00452CCC" w:rsidRDefault="00452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6909B" w14:textId="77777777" w:rsidR="00BE4CCF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26E17A3" wp14:editId="648DA23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DF5D92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C7F3D" w14:textId="77777777" w:rsidR="00BE4CCF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948480" wp14:editId="64ABF3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AEF648" w14:textId="77777777" w:rsidR="00BE4CCF" w:rsidRDefault="00BE4CC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894848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AEF648" w14:textId="77777777" w:rsidR="00BE4CCF" w:rsidRDefault="00BE4CCF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712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A5971"/>
    <w:multiLevelType w:val="hybridMultilevel"/>
    <w:tmpl w:val="3FA0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F30403"/>
    <w:multiLevelType w:val="hybridMultilevel"/>
    <w:tmpl w:val="4C3CE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363B2"/>
    <w:multiLevelType w:val="hybridMultilevel"/>
    <w:tmpl w:val="C102E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66E5F"/>
    <w:multiLevelType w:val="hybridMultilevel"/>
    <w:tmpl w:val="299C9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627B"/>
    <w:multiLevelType w:val="hybridMultilevel"/>
    <w:tmpl w:val="934C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1859"/>
    <w:multiLevelType w:val="hybridMultilevel"/>
    <w:tmpl w:val="A36CE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A4FB2"/>
    <w:multiLevelType w:val="hybridMultilevel"/>
    <w:tmpl w:val="609A4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846950">
    <w:abstractNumId w:val="9"/>
  </w:num>
  <w:num w:numId="2" w16cid:durableId="604197689">
    <w:abstractNumId w:val="13"/>
  </w:num>
  <w:num w:numId="3" w16cid:durableId="1942444072">
    <w:abstractNumId w:val="11"/>
  </w:num>
  <w:num w:numId="4" w16cid:durableId="1107311221">
    <w:abstractNumId w:val="7"/>
  </w:num>
  <w:num w:numId="5" w16cid:durableId="766073684">
    <w:abstractNumId w:val="6"/>
  </w:num>
  <w:num w:numId="6" w16cid:durableId="1627080738">
    <w:abstractNumId w:val="5"/>
  </w:num>
  <w:num w:numId="7" w16cid:durableId="134372529">
    <w:abstractNumId w:val="4"/>
  </w:num>
  <w:num w:numId="8" w16cid:durableId="1219053400">
    <w:abstractNumId w:val="8"/>
  </w:num>
  <w:num w:numId="9" w16cid:durableId="696470003">
    <w:abstractNumId w:val="3"/>
  </w:num>
  <w:num w:numId="10" w16cid:durableId="1008866315">
    <w:abstractNumId w:val="2"/>
  </w:num>
  <w:num w:numId="11" w16cid:durableId="1554075141">
    <w:abstractNumId w:val="1"/>
  </w:num>
  <w:num w:numId="12" w16cid:durableId="1824853022">
    <w:abstractNumId w:val="0"/>
  </w:num>
  <w:num w:numId="13" w16cid:durableId="1703365009">
    <w:abstractNumId w:val="16"/>
  </w:num>
  <w:num w:numId="14" w16cid:durableId="1371304479">
    <w:abstractNumId w:val="15"/>
  </w:num>
  <w:num w:numId="15" w16cid:durableId="2005933726">
    <w:abstractNumId w:val="12"/>
  </w:num>
  <w:num w:numId="16" w16cid:durableId="1980257875">
    <w:abstractNumId w:val="10"/>
  </w:num>
  <w:num w:numId="17" w16cid:durableId="613635590">
    <w:abstractNumId w:val="17"/>
  </w:num>
  <w:num w:numId="18" w16cid:durableId="1388215666">
    <w:abstractNumId w:val="14"/>
  </w:num>
  <w:num w:numId="19" w16cid:durableId="1646541830">
    <w:abstractNumId w:val="18"/>
  </w:num>
  <w:num w:numId="20" w16cid:durableId="5747509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9"/>
    <w:rsid w:val="000779EB"/>
    <w:rsid w:val="000B4447"/>
    <w:rsid w:val="000E2EAD"/>
    <w:rsid w:val="000F68C9"/>
    <w:rsid w:val="002F354D"/>
    <w:rsid w:val="00404881"/>
    <w:rsid w:val="00452CCC"/>
    <w:rsid w:val="00457B45"/>
    <w:rsid w:val="00482AEE"/>
    <w:rsid w:val="004C6967"/>
    <w:rsid w:val="004F1307"/>
    <w:rsid w:val="0050654E"/>
    <w:rsid w:val="0053475D"/>
    <w:rsid w:val="00564718"/>
    <w:rsid w:val="005860AD"/>
    <w:rsid w:val="005A21D1"/>
    <w:rsid w:val="005F601F"/>
    <w:rsid w:val="0063641B"/>
    <w:rsid w:val="00644A98"/>
    <w:rsid w:val="00646267"/>
    <w:rsid w:val="006B5D11"/>
    <w:rsid w:val="00723A44"/>
    <w:rsid w:val="008D0F8B"/>
    <w:rsid w:val="008E06A0"/>
    <w:rsid w:val="00953E86"/>
    <w:rsid w:val="009863FA"/>
    <w:rsid w:val="00986B59"/>
    <w:rsid w:val="009E06C1"/>
    <w:rsid w:val="00A23E03"/>
    <w:rsid w:val="00AE1F68"/>
    <w:rsid w:val="00B13F55"/>
    <w:rsid w:val="00B45E26"/>
    <w:rsid w:val="00BA334A"/>
    <w:rsid w:val="00BB2255"/>
    <w:rsid w:val="00BE4CCF"/>
    <w:rsid w:val="00BF137C"/>
    <w:rsid w:val="00BF7927"/>
    <w:rsid w:val="00CF526D"/>
    <w:rsid w:val="00D475C9"/>
    <w:rsid w:val="00D76408"/>
    <w:rsid w:val="00D91FB8"/>
    <w:rsid w:val="00DA0AA2"/>
    <w:rsid w:val="00DC008E"/>
    <w:rsid w:val="00E32BAA"/>
    <w:rsid w:val="00E803D6"/>
    <w:rsid w:val="00EA1280"/>
    <w:rsid w:val="00EC7C84"/>
    <w:rsid w:val="00EF3D76"/>
    <w:rsid w:val="00EF6A9D"/>
    <w:rsid w:val="00F52A8F"/>
    <w:rsid w:val="00F86B43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02467"/>
  <w15:docId w15:val="{F9DDD08C-CA70-E540-AFCB-D24AD7A2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5860AD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F55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qbm.github.io/pdfs/HourofCode2022_cert.pdf" TargetMode="External"/><Relationship Id="rId18" Type="http://schemas.openxmlformats.org/officeDocument/2006/relationships/hyperlink" Target="https://hpqbm.github.io/images/NTC24MostFeasable&amp;Sustainable.jpeg" TargetMode="External"/><Relationship Id="rId26" Type="http://schemas.openxmlformats.org/officeDocument/2006/relationships/hyperlink" Target="https://hpqbm.github.io/pdfs/IDE%20Coder%202023.pdf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hpqbm.github.io/pdfs/Gopal%20Roy%20AMO%20P5%202023%20Gold.pdf" TargetMode="External"/><Relationship Id="rId34" Type="http://schemas.openxmlformats.org/officeDocument/2006/relationships/hyperlink" Target="https://hpqbm.github.io/pdfs/VMC_2021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pqbm.github.io/pdfs/NTC2024.png" TargetMode="External"/><Relationship Id="rId20" Type="http://schemas.openxmlformats.org/officeDocument/2006/relationships/hyperlink" Target="https://hpqbm.github.io/pdfs/Gopal%20Roy%20SASMO%202023%20P5%20Gold.pdf" TargetMode="External"/><Relationship Id="rId29" Type="http://schemas.openxmlformats.org/officeDocument/2006/relationships/hyperlink" Target="https://hpqbm.github.io/pdfs/SIMOC_2022.pdf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qbm.github.io/pdfs/Final%20Pei%20Hwa%20Hackathon%202023%20(2).pdf" TargetMode="External"/><Relationship Id="rId24" Type="http://schemas.openxmlformats.org/officeDocument/2006/relationships/hyperlink" Target="http://127.0.0.1:5500/Gopal/pdfs/Pei%20Hwa%20Hackathon%202023.pdf" TargetMode="External"/><Relationship Id="rId32" Type="http://schemas.openxmlformats.org/officeDocument/2006/relationships/hyperlink" Target="https://hpqbm.github.io/pdfs/Edusave2022.pdf" TargetMode="External"/><Relationship Id="rId37" Type="http://schemas.openxmlformats.org/officeDocument/2006/relationships/hyperlink" Target="https://hpqbm.github.io/pdfs/Drone%20Odyssey.pdf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pqbm.github.io/pdfs/APMOPSAwardStudents%20(2).pdf" TargetMode="External"/><Relationship Id="rId23" Type="http://schemas.openxmlformats.org/officeDocument/2006/relationships/hyperlink" Target="https://hpqbm.github.io/pdfs/Gopal%20Roy%20DrCt%20P5%202023%20Gold.pdf" TargetMode="External"/><Relationship Id="rId28" Type="http://schemas.openxmlformats.org/officeDocument/2006/relationships/hyperlink" Target="https://hpqbm.github.io/pdfs/Gopal%20Roy%20SASMO%202022%20P4%20Silver.pdf" TargetMode="External"/><Relationship Id="rId36" Type="http://schemas.openxmlformats.org/officeDocument/2006/relationships/hyperlink" Target="https://hpqbm.github.io/pdfs/CDC_EDU_MERIT_AWARD2021.pdf" TargetMode="External"/><Relationship Id="rId10" Type="http://schemas.openxmlformats.org/officeDocument/2006/relationships/hyperlink" Target="https://hpqbm.github.io/pdfs/Pei%20Hwa%20Hackathon%202022%20(FINAL).pptx.pdf" TargetMode="External"/><Relationship Id="rId19" Type="http://schemas.openxmlformats.org/officeDocument/2006/relationships/hyperlink" Target="https://hpqbm.github.io/pdfs/NMOS2023.pdf" TargetMode="External"/><Relationship Id="rId31" Type="http://schemas.openxmlformats.org/officeDocument/2006/relationships/hyperlink" Target="https://hpqbm.github.io/pdfs/Pei%20Hwa%20Hackathon%20202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pqbm.github.io/pdfs/NTC%202024%20Poster.pdf" TargetMode="External"/><Relationship Id="rId14" Type="http://schemas.openxmlformats.org/officeDocument/2006/relationships/hyperlink" Target="https://hpqbm.github.io/pdfs/HourofCode2023_cert.pdf" TargetMode="External"/><Relationship Id="rId22" Type="http://schemas.openxmlformats.org/officeDocument/2006/relationships/hyperlink" Target="https://hpqbm.github.io/pdfs/Gopal%20Roy%20IJHS%20Junior%20Membership.pdf" TargetMode="External"/><Relationship Id="rId27" Type="http://schemas.openxmlformats.org/officeDocument/2006/relationships/hyperlink" Target="https://hpqbm.github.io/pdfs/Edusave_2023.pdf" TargetMode="External"/><Relationship Id="rId30" Type="http://schemas.openxmlformats.org/officeDocument/2006/relationships/hyperlink" Target="https://hpqbm.github.io/pdfs/VMC_2022.pdf" TargetMode="External"/><Relationship Id="rId35" Type="http://schemas.openxmlformats.org/officeDocument/2006/relationships/hyperlink" Target="https://hpqbm.github.io/pdfs/Edusave2021.pdf" TargetMode="External"/><Relationship Id="rId8" Type="http://schemas.openxmlformats.org/officeDocument/2006/relationships/hyperlink" Target="https://hpqbm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s://hpqbm.github.io/pdfs/HourofCode2021_cert.pdf" TargetMode="External"/><Relationship Id="rId17" Type="http://schemas.openxmlformats.org/officeDocument/2006/relationships/hyperlink" Target="https://hpqbm.github.io/images/NTC24Top3.jpeg" TargetMode="External"/><Relationship Id="rId25" Type="http://schemas.openxmlformats.org/officeDocument/2006/relationships/hyperlink" Target="https://hpqbm.github.io/pdfs/Screenshot%202024-05-31%20at%2011.27.55%20PM.png" TargetMode="External"/><Relationship Id="rId33" Type="http://schemas.openxmlformats.org/officeDocument/2006/relationships/hyperlink" Target="https://hpqbm.github.io/pdfs/CCC_CDC_2022.pdf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joyroy/Library/Containers/com.microsoft.Word/Data/Library/Application%20Support/Microsoft/Office/16.0/DTS/en-SG%7b45DBB439-BE51-6A4F-A1B2-3D450C3D8A2D%7d/%7b130E2620-7BEC-ED42-92EB-E7A57BF46982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{130E2620-7BEC-ED42-92EB-E7A57BF46982}tf10002074.dotx</Template>
  <TotalTime>47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Roy</dc:creator>
  <cp:keywords/>
  <dc:description/>
  <cp:lastModifiedBy>sujoy roy</cp:lastModifiedBy>
  <cp:revision>17</cp:revision>
  <cp:lastPrinted>2025-01-14T15:26:00Z</cp:lastPrinted>
  <dcterms:created xsi:type="dcterms:W3CDTF">2024-05-31T12:01:00Z</dcterms:created>
  <dcterms:modified xsi:type="dcterms:W3CDTF">2025-01-14T15:27:00Z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